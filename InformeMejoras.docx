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color w:val="3E3E67" w:themeColor="accent1" w:themeShade="BF"/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42"/>
            <w:gridCol w:w="2766"/>
            <w:gridCol w:w="1501"/>
            <w:gridCol w:w="3762"/>
          </w:tblGrid>
          <w:tr w:rsidR="0035584F">
            <w:tc>
              <w:tcPr>
                <w:tcW w:w="1086" w:type="dxa"/>
                <w:vAlign w:val="center"/>
              </w:tcPr>
              <w:p w:rsidR="003D2579" w:rsidRDefault="003D2579">
                <w:pPr>
                  <w:pStyle w:val="Sinespaciado"/>
                </w:pPr>
              </w:p>
            </w:tc>
            <w:tc>
              <w:tcPr>
                <w:tcW w:w="2842" w:type="dxa"/>
                <w:vAlign w:val="center"/>
              </w:tcPr>
              <w:p w:rsidR="003D2579" w:rsidRDefault="00992A8E">
                <w:pPr>
                  <w:pStyle w:val="Sinespaciado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Fecha"/>
                    <w:id w:val="281571602"/>
                    <w:placeholder>
                      <w:docPart w:val="5C0B802679E8448EAADE7FA1D57C2250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9-01-17T00:00:00Z"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6D30BF">
                      <w:rPr>
                        <w:color w:val="424456" w:themeColor="text2"/>
                        <w:szCs w:val="22"/>
                      </w:rPr>
                      <w:t>17/01/2019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3D2579" w:rsidRDefault="003D2579">
                <w:pPr>
                  <w:pStyle w:val="Sinespaciado"/>
                </w:pPr>
              </w:p>
            </w:tc>
          </w:tr>
          <w:tr w:rsidR="003D2579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46"/>
                  <w:gridCol w:w="2632"/>
                </w:tblGrid>
                <w:tr w:rsidR="003D2579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:rsidR="003D2579" w:rsidRDefault="003D2579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3D2579" w:rsidRDefault="003D2579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3D2579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:rsidR="003D2579" w:rsidRDefault="003D2579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3D2579" w:rsidRDefault="003D2579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3D2579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3D2579" w:rsidRDefault="003D2579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3D2579" w:rsidRDefault="003D2579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3D2579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:rsidR="003D2579" w:rsidRDefault="003D2579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3D2579" w:rsidRDefault="003D2579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:rsidR="003D2579" w:rsidRDefault="003D2579">
                <w:pPr>
                  <w:pStyle w:val="Sinespaciado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:rsidR="003D2579" w:rsidRDefault="003D2579">
                <w:pPr>
                  <w:pStyle w:val="Sinespaciado"/>
                </w:pPr>
              </w:p>
            </w:tc>
          </w:tr>
          <w:tr w:rsidR="003D2579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3D2579" w:rsidRDefault="00992A8E">
                <w:pPr>
                  <w:pStyle w:val="Sinespaciado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3548A" w:themeColor="accent1"/>
                      <w:sz w:val="72"/>
                      <w:szCs w:val="72"/>
                    </w:rPr>
                    <w:alias w:val="Título"/>
                    <w:id w:val="220683848"/>
                    <w:placeholder>
                      <w:docPart w:val="24238E85BC7C4DA5AB4CCB47552B8DD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5584F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72"/>
                        <w:szCs w:val="72"/>
                      </w:rPr>
                      <w:t>Diseño y Programación de I</w:t>
                    </w:r>
                    <w:r w:rsidR="006D30BF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72"/>
                        <w:szCs w:val="72"/>
                      </w:rPr>
                      <w:t xml:space="preserve">nterfaces de </w:t>
                    </w:r>
                    <w:r w:rsidR="0035584F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72"/>
                        <w:szCs w:val="72"/>
                      </w:rPr>
                      <w:t>U</w:t>
                    </w:r>
                    <w:r w:rsidR="006D30BF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72"/>
                        <w:szCs w:val="72"/>
                      </w:rPr>
                      <w:t>suario</w:t>
                    </w:r>
                  </w:sdtContent>
                </w:sdt>
              </w:p>
              <w:p w:rsidR="003D2579" w:rsidRDefault="00992A8E">
                <w:pPr>
                  <w:pStyle w:val="Sinespaciado"/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Subtítulo"/>
                    <w:id w:val="220683832"/>
                    <w:placeholder>
                      <w:docPart w:val="D57048BF76E14D72A631855EA207BF8C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6D30BF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Informe de mejoras</w:t>
                    </w:r>
                  </w:sdtContent>
                </w:sdt>
              </w:p>
            </w:tc>
          </w:tr>
          <w:tr w:rsidR="0035584F">
            <w:tc>
              <w:tcPr>
                <w:tcW w:w="1086" w:type="dxa"/>
                <w:vAlign w:val="center"/>
              </w:tcPr>
              <w:p w:rsidR="003D2579" w:rsidRDefault="003D2579">
                <w:pPr>
                  <w:pStyle w:val="Sinespaciado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3D2579" w:rsidRDefault="003D2579">
                <w:pPr>
                  <w:pStyle w:val="Sinespaciado"/>
                </w:pPr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016"/>
                  <w:gridCol w:w="673"/>
                  <w:gridCol w:w="1843"/>
                </w:tblGrid>
                <w:tr w:rsidR="0035584F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:rsidR="003D2579" w:rsidRDefault="003D2579" w:rsidP="006D30BF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3D2579" w:rsidRDefault="003D2579" w:rsidP="006D30BF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3D2579" w:rsidRDefault="003D2579" w:rsidP="006D30BF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35584F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:rsidR="003D2579" w:rsidRDefault="003D2579" w:rsidP="006D30BF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3D2579" w:rsidRDefault="003D2579" w:rsidP="006D30BF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3D2579" w:rsidRDefault="003D2579" w:rsidP="006D30BF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35584F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:rsidR="003D2579" w:rsidRDefault="003D2579" w:rsidP="006D30BF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3D2579" w:rsidRDefault="003D2579" w:rsidP="006D30BF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3D2579" w:rsidRDefault="003D2579" w:rsidP="006D30BF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35584F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3D2579" w:rsidRDefault="003D2579" w:rsidP="006D30BF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3D2579" w:rsidRDefault="003D2579" w:rsidP="006D30BF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:rsidR="003D2579" w:rsidRDefault="003D2579" w:rsidP="006D30BF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35584F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3D2579" w:rsidRDefault="003D2579" w:rsidP="006D30BF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3D2579" w:rsidRDefault="003D2579" w:rsidP="006D30BF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:rsidR="003D2579" w:rsidRDefault="003D2579" w:rsidP="006D30BF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35584F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:rsidR="003D2579" w:rsidRDefault="003D2579" w:rsidP="006D30BF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3D2579" w:rsidRDefault="003D2579" w:rsidP="006D30BF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3D2579" w:rsidRDefault="003D2579" w:rsidP="006D30BF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:rsidR="003D2579" w:rsidRDefault="003D2579">
                <w:pPr>
                  <w:pStyle w:val="Sinespaciado"/>
                </w:pPr>
              </w:p>
            </w:tc>
          </w:tr>
          <w:tr w:rsidR="0035584F">
            <w:tc>
              <w:tcPr>
                <w:tcW w:w="1086" w:type="dxa"/>
                <w:vAlign w:val="center"/>
              </w:tcPr>
              <w:p w:rsidR="003D2579" w:rsidRDefault="003D2579">
                <w:pPr>
                  <w:pStyle w:val="Sinespaciado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3D2579" w:rsidRDefault="003D2579">
                <w:pPr>
                  <w:pStyle w:val="Sinespaciado"/>
                </w:pPr>
              </w:p>
            </w:tc>
            <w:tc>
              <w:tcPr>
                <w:tcW w:w="4016" w:type="dxa"/>
                <w:vAlign w:val="center"/>
              </w:tcPr>
              <w:p w:rsidR="006D30BF" w:rsidRDefault="006D30BF">
                <w:pPr>
                  <w:pStyle w:val="Sinespaciado"/>
                  <w:rPr>
                    <w:color w:val="424456" w:themeColor="text2"/>
                    <w:szCs w:val="22"/>
                  </w:rPr>
                </w:pPr>
                <w:proofErr w:type="spellStart"/>
                <w:r>
                  <w:rPr>
                    <w:color w:val="424456" w:themeColor="text2"/>
                    <w:szCs w:val="22"/>
                  </w:rPr>
                  <w:t>Alvaro</w:t>
                </w:r>
                <w:proofErr w:type="spellEnd"/>
                <w:r>
                  <w:rPr>
                    <w:color w:val="424456" w:themeColor="text2"/>
                    <w:szCs w:val="22"/>
                  </w:rPr>
                  <w:t xml:space="preserve"> Losada de Castro</w:t>
                </w:r>
              </w:p>
              <w:p w:rsidR="003D2579" w:rsidRDefault="006D30BF">
                <w:pPr>
                  <w:pStyle w:val="Sinespaciado"/>
                </w:pPr>
                <w:r>
                  <w:rPr>
                    <w:color w:val="424456" w:themeColor="text2"/>
                    <w:szCs w:val="22"/>
                  </w:rPr>
                  <w:t>Ramón Meana Vallina</w:t>
                </w:r>
              </w:p>
            </w:tc>
          </w:tr>
        </w:tbl>
        <w:p w:rsidR="003D2579" w:rsidRDefault="00992A8E">
          <w:pPr>
            <w:pStyle w:val="Ttulo"/>
            <w:rPr>
              <w:rFonts w:eastAsiaTheme="majorEastAsia" w:cstheme="majorBidi"/>
              <w:color w:val="3E3E67" w:themeColor="accent1" w:themeShade="BF"/>
              <w:szCs w:val="20"/>
            </w:rPr>
          </w:pPr>
          <w:r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2828579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0"/>
          <w:szCs w:val="20"/>
        </w:rPr>
      </w:sdtEndPr>
      <w:sdtContent>
        <w:p w:rsidR="006D30BF" w:rsidRDefault="006D30BF">
          <w:pPr>
            <w:pStyle w:val="TtuloTDC"/>
          </w:pPr>
          <w:r>
            <w:t>Contenido</w:t>
          </w:r>
        </w:p>
        <w:p w:rsidR="00557EF0" w:rsidRDefault="006D30BF">
          <w:pPr>
            <w:pStyle w:val="TDC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516110" w:history="1">
            <w:r w:rsidR="00557EF0" w:rsidRPr="00CC4AAC">
              <w:rPr>
                <w:rStyle w:val="Hipervnculo"/>
                <w:noProof/>
              </w:rPr>
              <w:t>Datos Generales</w:t>
            </w:r>
            <w:r w:rsidR="00557EF0">
              <w:rPr>
                <w:noProof/>
                <w:webHidden/>
              </w:rPr>
              <w:tab/>
            </w:r>
            <w:r w:rsidR="00557EF0">
              <w:rPr>
                <w:noProof/>
                <w:webHidden/>
              </w:rPr>
              <w:fldChar w:fldCharType="begin"/>
            </w:r>
            <w:r w:rsidR="00557EF0">
              <w:rPr>
                <w:noProof/>
                <w:webHidden/>
              </w:rPr>
              <w:instrText xml:space="preserve"> PAGEREF _Toc535516110 \h </w:instrText>
            </w:r>
            <w:r w:rsidR="00557EF0">
              <w:rPr>
                <w:noProof/>
                <w:webHidden/>
              </w:rPr>
            </w:r>
            <w:r w:rsidR="00557EF0">
              <w:rPr>
                <w:noProof/>
                <w:webHidden/>
              </w:rPr>
              <w:fldChar w:fldCharType="separate"/>
            </w:r>
            <w:r w:rsidR="00557EF0">
              <w:rPr>
                <w:noProof/>
                <w:webHidden/>
              </w:rPr>
              <w:t>2</w:t>
            </w:r>
            <w:r w:rsidR="00557EF0">
              <w:rPr>
                <w:noProof/>
                <w:webHidden/>
              </w:rPr>
              <w:fldChar w:fldCharType="end"/>
            </w:r>
          </w:hyperlink>
        </w:p>
        <w:p w:rsidR="00557EF0" w:rsidRDefault="00557EF0">
          <w:pPr>
            <w:pStyle w:val="TDC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35516111" w:history="1">
            <w:r w:rsidRPr="00CC4AAC">
              <w:rPr>
                <w:rStyle w:val="Hipervnculo"/>
                <w:noProof/>
              </w:rPr>
              <w:t>Mejoras realizadas en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_Toc535516111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F0" w:rsidRDefault="00557EF0">
          <w:pPr>
            <w:pStyle w:val="TD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35516112" w:history="1">
            <w:r w:rsidRPr="00CC4AAC">
              <w:rPr>
                <w:rStyle w:val="Hipervnculo"/>
                <w:noProof/>
              </w:rPr>
              <w:t>Uso de imágenes para aumentar la velocidad Reconocimiento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_Toc535516112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F0" w:rsidRDefault="00557EF0">
          <w:pPr>
            <w:pStyle w:val="TD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35516113" w:history="1">
            <w:r w:rsidRPr="00CC4AAC">
              <w:rPr>
                <w:rStyle w:val="Hipervnculo"/>
                <w:noProof/>
              </w:rPr>
              <w:t>Limitar la extensión de las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_Toc535516113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F0" w:rsidRDefault="00557EF0">
          <w:pPr>
            <w:pStyle w:val="TD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35516114" w:history="1">
            <w:r w:rsidRPr="00CC4AAC">
              <w:rPr>
                <w:rStyle w:val="Hipervnculo"/>
                <w:noProof/>
              </w:rPr>
              <w:t>Listado de elementos – mostrar el número de elementos listados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_Toc535516114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F0" w:rsidRDefault="00557EF0">
          <w:pPr>
            <w:pStyle w:val="TD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35516115" w:history="1">
            <w:r w:rsidRPr="00CC4AAC">
              <w:rPr>
                <w:rStyle w:val="Hipervnculo"/>
                <w:noProof/>
              </w:rPr>
              <w:t>Listado de elementos – diseño específico para 0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_Toc535516115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F0" w:rsidRDefault="00557EF0">
          <w:pPr>
            <w:pStyle w:val="TD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35516116" w:history="1">
            <w:r w:rsidRPr="00CC4AAC">
              <w:rPr>
                <w:rStyle w:val="Hipervnculo"/>
                <w:noProof/>
              </w:rPr>
              <w:t>Mostrar las fechas de la forma más rápidamente comprensible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_Toc535516116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F0" w:rsidRDefault="00557EF0">
          <w:pPr>
            <w:pStyle w:val="TD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35516117" w:history="1">
            <w:r w:rsidRPr="00CC4AAC">
              <w:rPr>
                <w:rStyle w:val="Hipervnculo"/>
                <w:noProof/>
              </w:rPr>
              <w:t>Especificar el formato / unidad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_Toc535516117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F0" w:rsidRDefault="00557EF0">
          <w:pPr>
            <w:pStyle w:val="TDC2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535516118" w:history="1">
            <w:r w:rsidRPr="00CC4AAC">
              <w:rPr>
                <w:rStyle w:val="Hipervnculo"/>
                <w:noProof/>
              </w:rPr>
              <w:t>Informar de que en que parte de la aplicación/tarea se encuentra 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_Toc535516118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0BF" w:rsidRDefault="006D30BF">
          <w:r>
            <w:rPr>
              <w:b/>
              <w:bCs/>
            </w:rPr>
            <w:fldChar w:fldCharType="end"/>
          </w:r>
        </w:p>
      </w:sdtContent>
    </w:sdt>
    <w:p w:rsidR="00557EF0" w:rsidRPr="00557EF0" w:rsidRDefault="00557EF0">
      <w:pPr>
        <w:pStyle w:val="Tabladeilustraciones"/>
        <w:tabs>
          <w:tab w:val="right" w:leader="dot" w:pos="9061"/>
        </w:tabs>
        <w:rPr>
          <w:rFonts w:asciiTheme="majorHAnsi" w:eastAsiaTheme="majorEastAsia" w:hAnsiTheme="majorHAnsi" w:cstheme="majorBidi"/>
          <w:color w:val="3E3E67" w:themeColor="accent1" w:themeShade="BF"/>
          <w:sz w:val="32"/>
          <w:szCs w:val="32"/>
        </w:rPr>
      </w:pPr>
      <w:r w:rsidRPr="00557EF0">
        <w:rPr>
          <w:rFonts w:asciiTheme="majorHAnsi" w:eastAsiaTheme="majorEastAsia" w:hAnsiTheme="majorHAnsi" w:cstheme="majorBidi"/>
          <w:color w:val="3E3E67" w:themeColor="accent1" w:themeShade="BF"/>
          <w:sz w:val="32"/>
          <w:szCs w:val="32"/>
        </w:rPr>
        <w:t>Tab</w:t>
      </w:r>
      <w:r>
        <w:rPr>
          <w:rFonts w:asciiTheme="majorHAnsi" w:eastAsiaTheme="majorEastAsia" w:hAnsiTheme="majorHAnsi" w:cstheme="majorBidi"/>
          <w:color w:val="3E3E67" w:themeColor="accent1" w:themeShade="BF"/>
          <w:sz w:val="32"/>
          <w:szCs w:val="32"/>
        </w:rPr>
        <w:t>l</w:t>
      </w:r>
      <w:r w:rsidRPr="00557EF0">
        <w:rPr>
          <w:rFonts w:asciiTheme="majorHAnsi" w:eastAsiaTheme="majorEastAsia" w:hAnsiTheme="majorHAnsi" w:cstheme="majorBidi"/>
          <w:color w:val="3E3E67" w:themeColor="accent1" w:themeShade="BF"/>
          <w:sz w:val="32"/>
          <w:szCs w:val="32"/>
        </w:rPr>
        <w:t>a de Ilustraciones</w:t>
      </w:r>
    </w:p>
    <w:p w:rsidR="00557EF0" w:rsidRDefault="00557EF0">
      <w:pPr>
        <w:pStyle w:val="Tabladeilustraciones"/>
        <w:tabs>
          <w:tab w:val="right" w:leader="dot" w:pos="9061"/>
        </w:tabs>
        <w:rPr>
          <w:rFonts w:eastAsiaTheme="minorEastAsia"/>
          <w:noProof/>
          <w:sz w:val="22"/>
          <w:szCs w:val="22"/>
        </w:rPr>
      </w:pPr>
      <w:r>
        <w:rPr>
          <w:rFonts w:eastAsiaTheme="minorEastAsia"/>
          <w:color w:val="000000"/>
        </w:rPr>
        <w:fldChar w:fldCharType="begin"/>
      </w:r>
      <w:r>
        <w:rPr>
          <w:rFonts w:eastAsiaTheme="minorEastAsia"/>
          <w:color w:val="000000"/>
        </w:rPr>
        <w:instrText xml:space="preserve"> TOC \h \z \c "Ilustración" </w:instrText>
      </w:r>
      <w:r>
        <w:rPr>
          <w:rFonts w:eastAsiaTheme="minorEastAsia"/>
          <w:color w:val="000000"/>
        </w:rPr>
        <w:fldChar w:fldCharType="separate"/>
      </w:r>
      <w:hyperlink w:anchor="_Toc535516095" w:history="1">
        <w:r w:rsidRPr="003E3341">
          <w:rPr>
            <w:rStyle w:val="Hipervnculo"/>
            <w:noProof/>
          </w:rPr>
          <w:t>Ilustración 1: Iconos 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_Toc535516095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7EF0" w:rsidRDefault="00557EF0">
      <w:pPr>
        <w:pStyle w:val="Tabladeilustraciones"/>
        <w:tabs>
          <w:tab w:val="right" w:leader="dot" w:pos="9061"/>
        </w:tabs>
        <w:rPr>
          <w:rFonts w:eastAsiaTheme="minorEastAsia"/>
          <w:noProof/>
          <w:sz w:val="22"/>
          <w:szCs w:val="22"/>
        </w:rPr>
      </w:pPr>
      <w:hyperlink w:anchor="_Toc535516096" w:history="1">
        <w:r w:rsidRPr="003E3341">
          <w:rPr>
            <w:rStyle w:val="Hipervnculo"/>
            <w:noProof/>
          </w:rPr>
          <w:t>Ilustración 2: Iconos Después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_Toc535516096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7EF0" w:rsidRDefault="00557EF0">
      <w:pPr>
        <w:pStyle w:val="Tabladeilustraciones"/>
        <w:tabs>
          <w:tab w:val="right" w:leader="dot" w:pos="9061"/>
        </w:tabs>
        <w:rPr>
          <w:rFonts w:eastAsiaTheme="minorEastAsia"/>
          <w:noProof/>
          <w:sz w:val="22"/>
          <w:szCs w:val="22"/>
        </w:rPr>
      </w:pPr>
      <w:hyperlink w:anchor="_Toc535516097" w:history="1">
        <w:r w:rsidRPr="003E3341">
          <w:rPr>
            <w:rStyle w:val="Hipervnculo"/>
            <w:noProof/>
          </w:rPr>
          <w:t>Ilustración 3: Registro Restaurantes 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_Toc535516097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7EF0" w:rsidRDefault="00557EF0">
      <w:pPr>
        <w:pStyle w:val="Tabladeilustraciones"/>
        <w:tabs>
          <w:tab w:val="right" w:leader="dot" w:pos="9061"/>
        </w:tabs>
        <w:rPr>
          <w:rFonts w:eastAsiaTheme="minorEastAsia"/>
          <w:noProof/>
          <w:sz w:val="22"/>
          <w:szCs w:val="22"/>
        </w:rPr>
      </w:pPr>
      <w:hyperlink w:anchor="_Toc535516098" w:history="1">
        <w:r w:rsidRPr="003E3341">
          <w:rPr>
            <w:rStyle w:val="Hipervnculo"/>
            <w:noProof/>
          </w:rPr>
          <w:t>Ilustración 4: Registro Restaurantes Después - 1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_Toc535516098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7EF0" w:rsidRDefault="00557EF0">
      <w:pPr>
        <w:pStyle w:val="Tabladeilustraciones"/>
        <w:tabs>
          <w:tab w:val="right" w:leader="dot" w:pos="9061"/>
        </w:tabs>
        <w:rPr>
          <w:rFonts w:eastAsiaTheme="minorEastAsia"/>
          <w:noProof/>
          <w:sz w:val="22"/>
          <w:szCs w:val="22"/>
        </w:rPr>
      </w:pPr>
      <w:hyperlink w:anchor="_Toc535516099" w:history="1">
        <w:r w:rsidRPr="003E3341">
          <w:rPr>
            <w:rStyle w:val="Hipervnculo"/>
            <w:noProof/>
          </w:rPr>
          <w:t>Ilustración 5: Registro Restaurantes Después - 2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_Toc535516099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7EF0" w:rsidRDefault="00557EF0">
      <w:pPr>
        <w:pStyle w:val="Tabladeilustraciones"/>
        <w:tabs>
          <w:tab w:val="right" w:leader="dot" w:pos="9061"/>
        </w:tabs>
        <w:rPr>
          <w:rFonts w:eastAsiaTheme="minorEastAsia"/>
          <w:noProof/>
          <w:sz w:val="22"/>
          <w:szCs w:val="22"/>
        </w:rPr>
      </w:pPr>
      <w:hyperlink w:anchor="_Toc535516100" w:history="1">
        <w:r w:rsidRPr="003E3341">
          <w:rPr>
            <w:rStyle w:val="Hipervnculo"/>
            <w:noProof/>
          </w:rPr>
          <w:t>Ilustración 6: Número Resultados 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_Toc535516100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7EF0" w:rsidRDefault="00557EF0">
      <w:pPr>
        <w:pStyle w:val="Tabladeilustraciones"/>
        <w:tabs>
          <w:tab w:val="right" w:leader="dot" w:pos="9061"/>
        </w:tabs>
        <w:rPr>
          <w:rFonts w:eastAsiaTheme="minorEastAsia"/>
          <w:noProof/>
          <w:sz w:val="22"/>
          <w:szCs w:val="22"/>
        </w:rPr>
      </w:pPr>
      <w:hyperlink w:anchor="_Toc535516101" w:history="1">
        <w:r w:rsidRPr="003E3341">
          <w:rPr>
            <w:rStyle w:val="Hipervnculo"/>
            <w:noProof/>
          </w:rPr>
          <w:t>Ilustración 7: Número Resultados Después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_Toc535516101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7EF0" w:rsidRDefault="00557EF0">
      <w:pPr>
        <w:pStyle w:val="Tabladeilustraciones"/>
        <w:tabs>
          <w:tab w:val="right" w:leader="dot" w:pos="9061"/>
        </w:tabs>
        <w:rPr>
          <w:rFonts w:eastAsiaTheme="minorEastAsia"/>
          <w:noProof/>
          <w:sz w:val="22"/>
          <w:szCs w:val="22"/>
        </w:rPr>
      </w:pPr>
      <w:hyperlink w:anchor="_Toc535516102" w:history="1">
        <w:r w:rsidRPr="003E3341">
          <w:rPr>
            <w:rStyle w:val="Hipervnculo"/>
            <w:noProof/>
          </w:rPr>
          <w:t>Ilustración 8:Sin Resultados 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_Toc535516102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7EF0" w:rsidRDefault="00557EF0">
      <w:pPr>
        <w:pStyle w:val="Tabladeilustraciones"/>
        <w:tabs>
          <w:tab w:val="right" w:leader="dot" w:pos="9061"/>
        </w:tabs>
        <w:rPr>
          <w:rFonts w:eastAsiaTheme="minorEastAsia"/>
          <w:noProof/>
          <w:sz w:val="22"/>
          <w:szCs w:val="22"/>
        </w:rPr>
      </w:pPr>
      <w:hyperlink w:anchor="_Toc535516103" w:history="1">
        <w:r w:rsidRPr="003E3341">
          <w:rPr>
            <w:rStyle w:val="Hipervnculo"/>
            <w:noProof/>
          </w:rPr>
          <w:t>Ilustración 9:Sin Resultados Después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_Toc535516103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7EF0" w:rsidRDefault="00557EF0">
      <w:pPr>
        <w:pStyle w:val="Tabladeilustraciones"/>
        <w:tabs>
          <w:tab w:val="right" w:leader="dot" w:pos="9061"/>
        </w:tabs>
        <w:rPr>
          <w:rFonts w:eastAsiaTheme="minorEastAsia"/>
          <w:noProof/>
          <w:sz w:val="22"/>
          <w:szCs w:val="22"/>
        </w:rPr>
      </w:pPr>
      <w:hyperlink w:anchor="_Toc535516104" w:history="1">
        <w:r w:rsidRPr="003E3341">
          <w:rPr>
            <w:rStyle w:val="Hipervnculo"/>
            <w:noProof/>
          </w:rPr>
          <w:t>Ilustración 10:Fechas 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_Toc535516104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7EF0" w:rsidRDefault="00557EF0">
      <w:pPr>
        <w:pStyle w:val="Tabladeilustraciones"/>
        <w:tabs>
          <w:tab w:val="right" w:leader="dot" w:pos="9061"/>
        </w:tabs>
        <w:rPr>
          <w:rFonts w:eastAsiaTheme="minorEastAsia"/>
          <w:noProof/>
          <w:sz w:val="22"/>
          <w:szCs w:val="22"/>
        </w:rPr>
      </w:pPr>
      <w:hyperlink w:anchor="_Toc535516105" w:history="1">
        <w:r w:rsidRPr="003E3341">
          <w:rPr>
            <w:rStyle w:val="Hipervnculo"/>
            <w:noProof/>
          </w:rPr>
          <w:t>Ilustración 11:Fechas Después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_Toc535516105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7EF0" w:rsidRDefault="00557EF0">
      <w:pPr>
        <w:pStyle w:val="Tabladeilustraciones"/>
        <w:tabs>
          <w:tab w:val="right" w:leader="dot" w:pos="9061"/>
        </w:tabs>
        <w:rPr>
          <w:rFonts w:eastAsiaTheme="minorEastAsia"/>
          <w:noProof/>
          <w:sz w:val="22"/>
          <w:szCs w:val="22"/>
        </w:rPr>
      </w:pPr>
      <w:hyperlink w:anchor="_Toc535516106" w:history="1">
        <w:r w:rsidRPr="003E3341">
          <w:rPr>
            <w:rStyle w:val="Hipervnculo"/>
            <w:noProof/>
          </w:rPr>
          <w:t>Ilustración 12:Unidades 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_Toc535516106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7EF0" w:rsidRDefault="00557EF0">
      <w:pPr>
        <w:pStyle w:val="Tabladeilustraciones"/>
        <w:tabs>
          <w:tab w:val="right" w:leader="dot" w:pos="9061"/>
        </w:tabs>
        <w:rPr>
          <w:rFonts w:eastAsiaTheme="minorEastAsia"/>
          <w:noProof/>
          <w:sz w:val="22"/>
          <w:szCs w:val="22"/>
        </w:rPr>
      </w:pPr>
      <w:hyperlink w:anchor="_Toc535516107" w:history="1">
        <w:r w:rsidRPr="003E3341">
          <w:rPr>
            <w:rStyle w:val="Hipervnculo"/>
            <w:noProof/>
          </w:rPr>
          <w:t>Ilustración 13:Unidades Después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_Toc535516107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7EF0" w:rsidRDefault="00557EF0">
      <w:pPr>
        <w:pStyle w:val="Tabladeilustraciones"/>
        <w:tabs>
          <w:tab w:val="right" w:leader="dot" w:pos="9061"/>
        </w:tabs>
        <w:rPr>
          <w:rFonts w:eastAsiaTheme="minorEastAsia"/>
          <w:noProof/>
          <w:sz w:val="22"/>
          <w:szCs w:val="22"/>
        </w:rPr>
      </w:pPr>
      <w:hyperlink w:anchor="_Toc535516108" w:history="1">
        <w:r w:rsidRPr="003E3341">
          <w:rPr>
            <w:rStyle w:val="Hipervnculo"/>
            <w:noProof/>
          </w:rPr>
          <w:t>Ilustración 14: Migas 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_Toc535516108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7EF0" w:rsidRDefault="00557EF0">
      <w:pPr>
        <w:pStyle w:val="Tabladeilustraciones"/>
        <w:tabs>
          <w:tab w:val="right" w:leader="dot" w:pos="9061"/>
        </w:tabs>
        <w:rPr>
          <w:rFonts w:eastAsiaTheme="minorEastAsia"/>
          <w:noProof/>
          <w:sz w:val="22"/>
          <w:szCs w:val="22"/>
        </w:rPr>
      </w:pPr>
      <w:hyperlink w:anchor="_Toc535516109" w:history="1">
        <w:r w:rsidRPr="003E3341">
          <w:rPr>
            <w:rStyle w:val="Hipervnculo"/>
            <w:noProof/>
          </w:rPr>
          <w:t>Ilustración 15:Migas Después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_Toc535516109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7EF0" w:rsidRDefault="00557EF0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fldChar w:fldCharType="end"/>
      </w:r>
      <w:r>
        <w:rPr>
          <w:rFonts w:eastAsiaTheme="minorEastAsia"/>
          <w:color w:val="000000"/>
        </w:rPr>
        <w:br w:type="page"/>
      </w:r>
    </w:p>
    <w:p w:rsidR="00557EF0" w:rsidRDefault="00557EF0">
      <w:pPr>
        <w:rPr>
          <w:rFonts w:asciiTheme="majorHAnsi" w:hAnsiTheme="majorHAnsi"/>
          <w:color w:val="438086" w:themeColor="accent2"/>
          <w:sz w:val="32"/>
          <w:szCs w:val="32"/>
        </w:rPr>
      </w:pPr>
      <w:bookmarkStart w:id="1" w:name="_Toc535516110"/>
      <w:r>
        <w:lastRenderedPageBreak/>
        <w:br w:type="page"/>
      </w:r>
    </w:p>
    <w:p w:rsidR="003D2579" w:rsidRDefault="006D30BF" w:rsidP="006D30BF">
      <w:pPr>
        <w:pStyle w:val="Ttulo1"/>
      </w:pPr>
      <w:r>
        <w:lastRenderedPageBreak/>
        <w:t>Datos Generales</w:t>
      </w:r>
      <w:bookmarkEnd w:id="1"/>
    </w:p>
    <w:p w:rsidR="006D30BF" w:rsidRDefault="006D30BF" w:rsidP="006D30BF"/>
    <w:p w:rsidR="006D30BF" w:rsidRDefault="006D30BF" w:rsidP="006D30BF">
      <w:pPr>
        <w:ind w:firstLine="720"/>
      </w:pPr>
      <w:r>
        <w:t xml:space="preserve">La aplicación se encuentra desplegada en una de las maquinas virtuales provistas por parte de la universidad y es accesible desde la siguiente URL: </w:t>
      </w:r>
      <w:hyperlink r:id="rId11" w:history="1">
        <w:r w:rsidRPr="00B25B42">
          <w:rPr>
            <w:rStyle w:val="Hipervnculo"/>
          </w:rPr>
          <w:t>http://156.35.95.86:8088</w:t>
        </w:r>
      </w:hyperlink>
    </w:p>
    <w:p w:rsidR="006D30BF" w:rsidRDefault="006D30BF" w:rsidP="006D30BF">
      <w:pPr>
        <w:rPr>
          <w:rFonts w:asciiTheme="majorHAnsi" w:hAnsiTheme="majorHAnsi"/>
          <w:color w:val="438086" w:themeColor="accent2"/>
          <w:sz w:val="32"/>
          <w:szCs w:val="32"/>
        </w:rPr>
      </w:pPr>
    </w:p>
    <w:p w:rsidR="006D30BF" w:rsidRDefault="006D30BF" w:rsidP="006D30BF">
      <w:pPr>
        <w:pStyle w:val="Ttulo1"/>
      </w:pPr>
      <w:bookmarkStart w:id="2" w:name="_Toc535516111"/>
      <w:r>
        <w:t>Mejoras realizadas en la aplicación</w:t>
      </w:r>
      <w:bookmarkEnd w:id="2"/>
    </w:p>
    <w:p w:rsidR="006D30BF" w:rsidRDefault="006D30BF" w:rsidP="006D30BF"/>
    <w:p w:rsidR="006D30BF" w:rsidRDefault="006D30BF" w:rsidP="006D30BF">
      <w:r>
        <w:tab/>
        <w:t>En este apartado se detallarán las diferentes mejoras que se le han realizado a la aplicación una vez cursada la asignatura.</w:t>
      </w:r>
    </w:p>
    <w:p w:rsidR="006D30BF" w:rsidRDefault="006D30BF" w:rsidP="006D30BF"/>
    <w:p w:rsidR="006D30BF" w:rsidRDefault="006D30BF" w:rsidP="006D30BF">
      <w:pPr>
        <w:pStyle w:val="Ttulo2"/>
      </w:pPr>
      <w:bookmarkStart w:id="3" w:name="_Toc535516112"/>
      <w:r>
        <w:t>Uso de imágenes para aumentar la velocidad</w:t>
      </w:r>
      <w:r>
        <w:t xml:space="preserve"> R</w:t>
      </w:r>
      <w:r>
        <w:t>econocimiento</w:t>
      </w:r>
      <w:bookmarkEnd w:id="3"/>
    </w:p>
    <w:p w:rsidR="006D30BF" w:rsidRDefault="006D30BF" w:rsidP="006D30BF"/>
    <w:p w:rsidR="006D30BF" w:rsidRDefault="006D30BF" w:rsidP="006D30BF">
      <w:pPr>
        <w:ind w:firstLine="720"/>
      </w:pPr>
      <w:r>
        <w:t xml:space="preserve">Se han añadido múltiples iconos a la aplicación de forma que esta pueda resultar </w:t>
      </w:r>
      <w:r w:rsidR="00780B78">
        <w:t>más</w:t>
      </w:r>
      <w:r>
        <w:t xml:space="preserve"> sencilla de comprender.</w:t>
      </w:r>
    </w:p>
    <w:p w:rsidR="00780B78" w:rsidRDefault="006D30BF" w:rsidP="00780B78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712464A2" wp14:editId="63C9AD02">
            <wp:extent cx="3124200" cy="1677673"/>
            <wp:effectExtent l="152400" t="114300" r="133350" b="1701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1279" cy="16922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D30BF" w:rsidRDefault="00780B78" w:rsidP="00780B78">
      <w:pPr>
        <w:pStyle w:val="Descripcin"/>
        <w:jc w:val="center"/>
      </w:pPr>
      <w:bookmarkStart w:id="4" w:name="_Toc535516095"/>
      <w:r>
        <w:t xml:space="preserve">Ilustración </w:t>
      </w:r>
      <w:fldSimple w:instr=" SEQ Ilustración \* ARABIC ">
        <w:r w:rsidR="00557EF0">
          <w:rPr>
            <w:noProof/>
          </w:rPr>
          <w:t>1</w:t>
        </w:r>
      </w:fldSimple>
      <w:r>
        <w:t>: Iconos Antes</w:t>
      </w:r>
      <w:bookmarkEnd w:id="4"/>
    </w:p>
    <w:p w:rsidR="00780B78" w:rsidRPr="00780B78" w:rsidRDefault="00780B78" w:rsidP="00780B78"/>
    <w:p w:rsidR="00780B78" w:rsidRDefault="00780B78" w:rsidP="00780B78">
      <w:pPr>
        <w:keepNext/>
        <w:jc w:val="center"/>
      </w:pPr>
      <w:r>
        <w:rPr>
          <w:noProof/>
        </w:rPr>
        <w:drawing>
          <wp:inline distT="0" distB="0" distL="0" distR="0" wp14:anchorId="5EFF295F" wp14:editId="766F12A9">
            <wp:extent cx="4171950" cy="1378846"/>
            <wp:effectExtent l="152400" t="114300" r="152400" b="1644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3795" cy="13992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D30BF" w:rsidRDefault="00780B78" w:rsidP="00780B78">
      <w:pPr>
        <w:pStyle w:val="Descripcin"/>
        <w:jc w:val="center"/>
      </w:pPr>
      <w:bookmarkStart w:id="5" w:name="_Toc535516096"/>
      <w:r>
        <w:t xml:space="preserve">Ilustración </w:t>
      </w:r>
      <w:fldSimple w:instr=" SEQ Ilustración \* ARABIC ">
        <w:r w:rsidR="00557EF0">
          <w:rPr>
            <w:noProof/>
          </w:rPr>
          <w:t>2</w:t>
        </w:r>
      </w:fldSimple>
      <w:r>
        <w:t>: Iconos Después</w:t>
      </w:r>
      <w:bookmarkEnd w:id="5"/>
    </w:p>
    <w:p w:rsidR="00780B78" w:rsidRDefault="00780B78" w:rsidP="00780B78">
      <w:pPr>
        <w:pStyle w:val="Ttulo2"/>
      </w:pPr>
      <w:bookmarkStart w:id="6" w:name="_Toc535516113"/>
      <w:r w:rsidRPr="00780B78">
        <w:lastRenderedPageBreak/>
        <w:t>Limitar la extensión de las tareas</w:t>
      </w:r>
      <w:bookmarkEnd w:id="6"/>
    </w:p>
    <w:p w:rsidR="00780B78" w:rsidRDefault="00780B78" w:rsidP="00780B78"/>
    <w:p w:rsidR="00780B78" w:rsidRPr="00780B78" w:rsidRDefault="00780B78" w:rsidP="00780B78">
      <w:r>
        <w:tab/>
        <w:t>Se ha dividido el formulario de registro de restaurantes en 2 tareas diferentes, de esta forma los formularios empleados son mucho más simples.</w:t>
      </w:r>
    </w:p>
    <w:p w:rsidR="00780B78" w:rsidRDefault="00780B78" w:rsidP="00780B78">
      <w:pPr>
        <w:keepNext/>
        <w:jc w:val="center"/>
      </w:pPr>
      <w:r>
        <w:rPr>
          <w:noProof/>
        </w:rPr>
        <w:drawing>
          <wp:inline distT="0" distB="0" distL="0" distR="0" wp14:anchorId="7DFFFD31" wp14:editId="328CD97D">
            <wp:extent cx="4462459" cy="1895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559" cy="190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BF" w:rsidRDefault="00780B78" w:rsidP="00780B78">
      <w:pPr>
        <w:pStyle w:val="Descripcin"/>
        <w:jc w:val="center"/>
      </w:pPr>
      <w:bookmarkStart w:id="7" w:name="_Toc535516097"/>
      <w:r>
        <w:t xml:space="preserve">Ilustración </w:t>
      </w:r>
      <w:fldSimple w:instr=" SEQ Ilustración \* ARABIC ">
        <w:r w:rsidR="00557EF0">
          <w:rPr>
            <w:noProof/>
          </w:rPr>
          <w:t>3</w:t>
        </w:r>
      </w:fldSimple>
      <w:r>
        <w:t>: Registro Restaurantes Antes</w:t>
      </w:r>
      <w:bookmarkEnd w:id="7"/>
    </w:p>
    <w:p w:rsidR="00780B78" w:rsidRDefault="00780B78" w:rsidP="00780B78">
      <w:pPr>
        <w:keepNext/>
        <w:jc w:val="center"/>
      </w:pPr>
      <w:r>
        <w:rPr>
          <w:noProof/>
        </w:rPr>
        <w:drawing>
          <wp:inline distT="0" distB="0" distL="0" distR="0" wp14:anchorId="030DBC09" wp14:editId="0085CDD9">
            <wp:extent cx="3941858" cy="211455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7723" cy="212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78" w:rsidRPr="00780B78" w:rsidRDefault="00780B78" w:rsidP="00780B78">
      <w:pPr>
        <w:pStyle w:val="Descripcin"/>
        <w:jc w:val="center"/>
      </w:pPr>
      <w:bookmarkStart w:id="8" w:name="_Toc535516098"/>
      <w:r>
        <w:t xml:space="preserve">Ilustración </w:t>
      </w:r>
      <w:fldSimple w:instr=" SEQ Ilustración \* ARABIC ">
        <w:r w:rsidR="00557EF0">
          <w:rPr>
            <w:noProof/>
          </w:rPr>
          <w:t>4</w:t>
        </w:r>
      </w:fldSimple>
      <w:r>
        <w:t>: Registro Restaurantes Después - 1</w:t>
      </w:r>
      <w:bookmarkEnd w:id="8"/>
    </w:p>
    <w:p w:rsidR="00780B78" w:rsidRDefault="00780B78" w:rsidP="00780B78">
      <w:pPr>
        <w:pStyle w:val="Subttulo"/>
        <w:keepNext/>
        <w:jc w:val="center"/>
      </w:pPr>
      <w:r>
        <w:rPr>
          <w:noProof/>
        </w:rPr>
        <w:drawing>
          <wp:inline distT="0" distB="0" distL="0" distR="0" wp14:anchorId="14725D46" wp14:editId="28EED429">
            <wp:extent cx="4190444" cy="224790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044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79" w:rsidRDefault="00780B78" w:rsidP="00780B78">
      <w:pPr>
        <w:pStyle w:val="Descripcin"/>
        <w:jc w:val="center"/>
      </w:pPr>
      <w:bookmarkStart w:id="9" w:name="_Toc535516099"/>
      <w:r>
        <w:t xml:space="preserve">Ilustración </w:t>
      </w:r>
      <w:fldSimple w:instr=" SEQ Ilustración \* ARABIC ">
        <w:r w:rsidR="00557EF0">
          <w:rPr>
            <w:noProof/>
          </w:rPr>
          <w:t>5</w:t>
        </w:r>
      </w:fldSimple>
      <w:r>
        <w:t>: Registro Restaurantes Después - 2</w:t>
      </w:r>
      <w:bookmarkEnd w:id="9"/>
    </w:p>
    <w:p w:rsidR="003D2579" w:rsidRDefault="00780B78" w:rsidP="00780B78">
      <w:pPr>
        <w:pStyle w:val="Ttulo2"/>
      </w:pPr>
      <w:bookmarkStart w:id="10" w:name="_Toc535516114"/>
      <w:r>
        <w:lastRenderedPageBreak/>
        <w:t>Listado de elementos – mostrar el número de elementos listados</w:t>
      </w:r>
      <w:bookmarkEnd w:id="10"/>
    </w:p>
    <w:p w:rsidR="00780B78" w:rsidRDefault="00780B78" w:rsidP="00780B78"/>
    <w:p w:rsidR="00780B78" w:rsidRDefault="00780B78" w:rsidP="00780B78">
      <w:r>
        <w:tab/>
        <w:t xml:space="preserve">Se ha </w:t>
      </w:r>
      <w:r w:rsidR="00710144">
        <w:t>añadido un mensaje que indica el numero de resultados que cumplen con el criterio de búsqueda empleado.</w:t>
      </w:r>
    </w:p>
    <w:p w:rsidR="00710144" w:rsidRDefault="00710144" w:rsidP="00710144">
      <w:pPr>
        <w:keepNext/>
        <w:jc w:val="center"/>
      </w:pPr>
      <w:r>
        <w:rPr>
          <w:noProof/>
        </w:rPr>
        <w:drawing>
          <wp:inline distT="0" distB="0" distL="0" distR="0" wp14:anchorId="628B20F8" wp14:editId="036C821E">
            <wp:extent cx="5760085" cy="27705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44" w:rsidRDefault="00710144" w:rsidP="00710144">
      <w:pPr>
        <w:pStyle w:val="Descripcin"/>
        <w:jc w:val="center"/>
      </w:pPr>
      <w:bookmarkStart w:id="11" w:name="_Toc535516100"/>
      <w:r>
        <w:t xml:space="preserve">Ilustración </w:t>
      </w:r>
      <w:fldSimple w:instr=" SEQ Ilustración \* ARABIC ">
        <w:r w:rsidR="00557EF0">
          <w:rPr>
            <w:noProof/>
          </w:rPr>
          <w:t>6</w:t>
        </w:r>
      </w:fldSimple>
      <w:r>
        <w:t>: Número Resultados Antes</w:t>
      </w:r>
      <w:bookmarkEnd w:id="11"/>
    </w:p>
    <w:p w:rsidR="00710144" w:rsidRDefault="00710144" w:rsidP="00710144">
      <w:pPr>
        <w:keepNext/>
        <w:jc w:val="center"/>
      </w:pPr>
      <w:r>
        <w:rPr>
          <w:noProof/>
        </w:rPr>
        <w:drawing>
          <wp:inline distT="0" distB="0" distL="0" distR="0" wp14:anchorId="4E062387" wp14:editId="7387643F">
            <wp:extent cx="5760085" cy="21285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44" w:rsidRPr="00780B78" w:rsidRDefault="00710144" w:rsidP="00710144">
      <w:pPr>
        <w:pStyle w:val="Descripcin"/>
        <w:jc w:val="center"/>
      </w:pPr>
      <w:bookmarkStart w:id="12" w:name="_Toc535516101"/>
      <w:r>
        <w:t xml:space="preserve">Ilustración </w:t>
      </w:r>
      <w:fldSimple w:instr=" SEQ Ilustración \* ARABIC ">
        <w:r w:rsidR="00557EF0">
          <w:rPr>
            <w:noProof/>
          </w:rPr>
          <w:t>7</w:t>
        </w:r>
      </w:fldSimple>
      <w:r>
        <w:t>: Número Resultados Después</w:t>
      </w:r>
      <w:bookmarkEnd w:id="12"/>
    </w:p>
    <w:p w:rsidR="003D2579" w:rsidRDefault="003D2579"/>
    <w:p w:rsidR="00710144" w:rsidRDefault="00710144"/>
    <w:p w:rsidR="00710144" w:rsidRDefault="00710144"/>
    <w:p w:rsidR="00710144" w:rsidRDefault="00710144"/>
    <w:p w:rsidR="00710144" w:rsidRDefault="00710144"/>
    <w:p w:rsidR="00710144" w:rsidRDefault="00710144"/>
    <w:p w:rsidR="00710144" w:rsidRDefault="00710144"/>
    <w:p w:rsidR="00710144" w:rsidRDefault="00710144" w:rsidP="00710144">
      <w:pPr>
        <w:pStyle w:val="Ttulo2"/>
      </w:pPr>
      <w:bookmarkStart w:id="13" w:name="_Toc535516115"/>
      <w:r>
        <w:lastRenderedPageBreak/>
        <w:t xml:space="preserve">Listado de elementos – diseño </w:t>
      </w:r>
      <w:r>
        <w:t xml:space="preserve">específico </w:t>
      </w:r>
      <w:r>
        <w:t>para 0 elementos</w:t>
      </w:r>
      <w:bookmarkEnd w:id="13"/>
    </w:p>
    <w:p w:rsidR="00710144" w:rsidRDefault="00710144" w:rsidP="00710144"/>
    <w:p w:rsidR="00710144" w:rsidRDefault="00710144" w:rsidP="00710144">
      <w:r>
        <w:tab/>
        <w:t>Se ha añadido un mensaje que indica al usuario que no se han encontrado restaurantes que cumplan con los criterios de búsqueda introducidos.</w:t>
      </w:r>
    </w:p>
    <w:p w:rsidR="00710144" w:rsidRDefault="00710144" w:rsidP="00710144">
      <w:pPr>
        <w:keepNext/>
        <w:jc w:val="center"/>
      </w:pPr>
      <w:r>
        <w:rPr>
          <w:noProof/>
        </w:rPr>
        <w:drawing>
          <wp:inline distT="0" distB="0" distL="0" distR="0" wp14:anchorId="3B1299B9" wp14:editId="15DCBB49">
            <wp:extent cx="5760085" cy="134683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44" w:rsidRDefault="00710144" w:rsidP="00710144">
      <w:pPr>
        <w:pStyle w:val="Descripcin"/>
        <w:jc w:val="center"/>
      </w:pPr>
      <w:bookmarkStart w:id="14" w:name="_Toc535516102"/>
      <w:r>
        <w:t xml:space="preserve">Ilustración </w:t>
      </w:r>
      <w:fldSimple w:instr=" SEQ Ilustración \* ARABIC ">
        <w:r w:rsidR="00557EF0">
          <w:rPr>
            <w:noProof/>
          </w:rPr>
          <w:t>8</w:t>
        </w:r>
      </w:fldSimple>
      <w:r>
        <w:t>:Sin Resultados Antes</w:t>
      </w:r>
      <w:bookmarkEnd w:id="14"/>
    </w:p>
    <w:p w:rsidR="00710144" w:rsidRDefault="00710144" w:rsidP="00710144">
      <w:pPr>
        <w:keepNext/>
        <w:jc w:val="center"/>
      </w:pPr>
      <w:r>
        <w:rPr>
          <w:noProof/>
        </w:rPr>
        <w:drawing>
          <wp:inline distT="0" distB="0" distL="0" distR="0" wp14:anchorId="04E54388" wp14:editId="63DD81B2">
            <wp:extent cx="5760085" cy="9607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44" w:rsidRDefault="00710144" w:rsidP="00710144">
      <w:pPr>
        <w:pStyle w:val="Descripcin"/>
        <w:jc w:val="center"/>
      </w:pPr>
      <w:bookmarkStart w:id="15" w:name="_Toc535516103"/>
      <w:r>
        <w:t xml:space="preserve">Ilustración </w:t>
      </w:r>
      <w:fldSimple w:instr=" SEQ Ilustración \* ARABIC ">
        <w:r w:rsidR="00557EF0">
          <w:rPr>
            <w:noProof/>
          </w:rPr>
          <w:t>9</w:t>
        </w:r>
      </w:fldSimple>
      <w:r>
        <w:t>:Sin Resultados Después</w:t>
      </w:r>
      <w:bookmarkEnd w:id="15"/>
    </w:p>
    <w:p w:rsidR="00710144" w:rsidRDefault="00710144" w:rsidP="00710144"/>
    <w:p w:rsidR="00710144" w:rsidRDefault="00710144" w:rsidP="00710144">
      <w:pPr>
        <w:pStyle w:val="Ttulo2"/>
      </w:pPr>
      <w:bookmarkStart w:id="16" w:name="_Toc535516116"/>
      <w:r>
        <w:t>Mostrar las fechas de la forma más</w:t>
      </w:r>
      <w:r>
        <w:t xml:space="preserve"> </w:t>
      </w:r>
      <w:r>
        <w:t>rápidamente comprensible</w:t>
      </w:r>
      <w:bookmarkEnd w:id="16"/>
    </w:p>
    <w:p w:rsidR="00710144" w:rsidRDefault="00710144" w:rsidP="00710144"/>
    <w:p w:rsidR="00710144" w:rsidRDefault="00710144" w:rsidP="00710144">
      <w:r>
        <w:tab/>
        <w:t>Se mejora el formato con el que se muestran las fechas dentro de la aplicación de forma que estas resulten más comprensibles.</w:t>
      </w:r>
    </w:p>
    <w:p w:rsidR="00710144" w:rsidRDefault="00710144" w:rsidP="00710144">
      <w:pPr>
        <w:keepNext/>
        <w:jc w:val="center"/>
      </w:pPr>
      <w:r>
        <w:rPr>
          <w:noProof/>
        </w:rPr>
        <w:drawing>
          <wp:inline distT="0" distB="0" distL="0" distR="0" wp14:anchorId="45C9D195" wp14:editId="23E5E149">
            <wp:extent cx="5760085" cy="100647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44" w:rsidRDefault="00710144" w:rsidP="00710144">
      <w:pPr>
        <w:pStyle w:val="Descripcin"/>
        <w:jc w:val="center"/>
      </w:pPr>
      <w:bookmarkStart w:id="17" w:name="_Toc535516104"/>
      <w:r>
        <w:t xml:space="preserve">Ilustración </w:t>
      </w:r>
      <w:fldSimple w:instr=" SEQ Ilustración \* ARABIC ">
        <w:r w:rsidR="00557EF0">
          <w:rPr>
            <w:noProof/>
          </w:rPr>
          <w:t>10</w:t>
        </w:r>
      </w:fldSimple>
      <w:r>
        <w:t>:Fechas Antes</w:t>
      </w:r>
      <w:bookmarkEnd w:id="17"/>
    </w:p>
    <w:p w:rsidR="00710144" w:rsidRDefault="00710144" w:rsidP="00710144">
      <w:pPr>
        <w:keepNext/>
        <w:jc w:val="center"/>
      </w:pPr>
      <w:r>
        <w:rPr>
          <w:noProof/>
        </w:rPr>
        <w:drawing>
          <wp:inline distT="0" distB="0" distL="0" distR="0" wp14:anchorId="311C11B0" wp14:editId="6A4704EC">
            <wp:extent cx="5760085" cy="13760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44" w:rsidRDefault="00710144" w:rsidP="00710144">
      <w:pPr>
        <w:pStyle w:val="Descripcin"/>
        <w:jc w:val="center"/>
      </w:pPr>
      <w:bookmarkStart w:id="18" w:name="_Toc535516105"/>
      <w:r>
        <w:t xml:space="preserve">Ilustración </w:t>
      </w:r>
      <w:fldSimple w:instr=" SEQ Ilustración \* ARABIC ">
        <w:r w:rsidR="00557EF0">
          <w:rPr>
            <w:noProof/>
          </w:rPr>
          <w:t>11</w:t>
        </w:r>
      </w:fldSimple>
      <w:r>
        <w:t>:Fechas Después</w:t>
      </w:r>
      <w:bookmarkEnd w:id="18"/>
    </w:p>
    <w:p w:rsidR="00710144" w:rsidRDefault="00710144" w:rsidP="00710144">
      <w:pPr>
        <w:pStyle w:val="Ttulo2"/>
      </w:pPr>
      <w:bookmarkStart w:id="19" w:name="_Toc535516117"/>
      <w:r>
        <w:lastRenderedPageBreak/>
        <w:t>Especificar el formato / unidad</w:t>
      </w:r>
      <w:bookmarkEnd w:id="19"/>
    </w:p>
    <w:p w:rsidR="00710144" w:rsidRDefault="00710144" w:rsidP="00710144"/>
    <w:p w:rsidR="00710144" w:rsidRDefault="00710144" w:rsidP="00710144">
      <w:r>
        <w:tab/>
        <w:t xml:space="preserve">Se añaden las unidades con las que trabaja la </w:t>
      </w:r>
      <w:r w:rsidR="00557EF0">
        <w:t>aplicación</w:t>
      </w:r>
      <w:r>
        <w:t xml:space="preserve"> en </w:t>
      </w:r>
      <w:r w:rsidR="00557EF0">
        <w:t>el listado de menús.</w:t>
      </w:r>
    </w:p>
    <w:p w:rsidR="00557EF0" w:rsidRDefault="00557EF0" w:rsidP="00557EF0">
      <w:pPr>
        <w:keepNext/>
        <w:jc w:val="center"/>
      </w:pPr>
      <w:r>
        <w:rPr>
          <w:noProof/>
        </w:rPr>
        <w:drawing>
          <wp:inline distT="0" distB="0" distL="0" distR="0" wp14:anchorId="67E0D2E1" wp14:editId="57DFE72B">
            <wp:extent cx="5760085" cy="13684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F0" w:rsidRDefault="00557EF0" w:rsidP="00557EF0">
      <w:pPr>
        <w:pStyle w:val="Descripcin"/>
        <w:jc w:val="center"/>
      </w:pPr>
      <w:bookmarkStart w:id="20" w:name="_Toc535516106"/>
      <w:r>
        <w:t xml:space="preserve">Ilustración </w:t>
      </w:r>
      <w:fldSimple w:instr=" SEQ Ilustración \* ARABIC ">
        <w:r>
          <w:rPr>
            <w:noProof/>
          </w:rPr>
          <w:t>12</w:t>
        </w:r>
      </w:fldSimple>
      <w:r>
        <w:t>:Unidades Antes</w:t>
      </w:r>
      <w:bookmarkEnd w:id="20"/>
    </w:p>
    <w:p w:rsidR="00557EF0" w:rsidRDefault="00557EF0" w:rsidP="00557EF0">
      <w:pPr>
        <w:keepNext/>
        <w:jc w:val="center"/>
      </w:pPr>
      <w:r>
        <w:rPr>
          <w:noProof/>
        </w:rPr>
        <w:drawing>
          <wp:inline distT="0" distB="0" distL="0" distR="0" wp14:anchorId="5F1DD011" wp14:editId="5345790F">
            <wp:extent cx="5760085" cy="16033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F0" w:rsidRDefault="00557EF0" w:rsidP="00557EF0">
      <w:pPr>
        <w:pStyle w:val="Descripcin"/>
        <w:jc w:val="center"/>
      </w:pPr>
      <w:bookmarkStart w:id="21" w:name="_Toc535516107"/>
      <w:r>
        <w:t xml:space="preserve">Ilustración </w:t>
      </w:r>
      <w:fldSimple w:instr=" SEQ Ilustración \* ARABIC ">
        <w:r>
          <w:rPr>
            <w:noProof/>
          </w:rPr>
          <w:t>13</w:t>
        </w:r>
      </w:fldSimple>
      <w:r>
        <w:t>:Unidades Después</w:t>
      </w:r>
      <w:bookmarkEnd w:id="21"/>
    </w:p>
    <w:p w:rsidR="00557EF0" w:rsidRDefault="00557EF0">
      <w:pPr>
        <w:rPr>
          <w:b/>
          <w:bCs/>
          <w:color w:val="53548A" w:themeColor="accent1"/>
          <w:sz w:val="18"/>
          <w:szCs w:val="18"/>
        </w:rPr>
      </w:pPr>
      <w:r>
        <w:br w:type="page"/>
      </w:r>
    </w:p>
    <w:p w:rsidR="00557EF0" w:rsidRPr="00557EF0" w:rsidRDefault="00557EF0" w:rsidP="00557EF0">
      <w:pPr>
        <w:pStyle w:val="Descripcin"/>
        <w:jc w:val="center"/>
      </w:pPr>
    </w:p>
    <w:p w:rsidR="00557EF0" w:rsidRDefault="00557EF0" w:rsidP="00557EF0">
      <w:pPr>
        <w:pStyle w:val="Ttulo2"/>
      </w:pPr>
      <w:bookmarkStart w:id="22" w:name="_Toc535516118"/>
      <w:proofErr w:type="gramStart"/>
      <w:r>
        <w:t>Informar</w:t>
      </w:r>
      <w:proofErr w:type="gramEnd"/>
      <w:r>
        <w:t xml:space="preserve"> de que en que parte de la aplicación/tarea se encuentra el usuario</w:t>
      </w:r>
      <w:bookmarkEnd w:id="22"/>
    </w:p>
    <w:p w:rsidR="00557EF0" w:rsidRDefault="00557EF0" w:rsidP="00557EF0"/>
    <w:p w:rsidR="00557EF0" w:rsidRDefault="00557EF0" w:rsidP="00557EF0">
      <w:pPr>
        <w:keepNext/>
        <w:jc w:val="center"/>
      </w:pPr>
      <w:r>
        <w:rPr>
          <w:noProof/>
        </w:rPr>
        <w:drawing>
          <wp:inline distT="0" distB="0" distL="0" distR="0" wp14:anchorId="44CE52EA" wp14:editId="79E04BD6">
            <wp:extent cx="5760085" cy="207073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F0" w:rsidRDefault="00557EF0" w:rsidP="00557EF0">
      <w:pPr>
        <w:pStyle w:val="Descripcin"/>
        <w:jc w:val="center"/>
      </w:pPr>
      <w:bookmarkStart w:id="23" w:name="_Toc535516108"/>
      <w:r>
        <w:t xml:space="preserve">Ilustración </w:t>
      </w:r>
      <w:fldSimple w:instr=" SEQ Ilustración \* ARABIC ">
        <w:r>
          <w:rPr>
            <w:noProof/>
          </w:rPr>
          <w:t>14</w:t>
        </w:r>
      </w:fldSimple>
      <w:r>
        <w:t>: Migas Antes</w:t>
      </w:r>
      <w:bookmarkEnd w:id="23"/>
    </w:p>
    <w:p w:rsidR="00557EF0" w:rsidRDefault="00557EF0" w:rsidP="00557EF0">
      <w:pPr>
        <w:keepNext/>
        <w:jc w:val="center"/>
      </w:pPr>
      <w:r>
        <w:rPr>
          <w:noProof/>
        </w:rPr>
        <w:drawing>
          <wp:inline distT="0" distB="0" distL="0" distR="0" wp14:anchorId="3A1E5D77" wp14:editId="1F28B694">
            <wp:extent cx="5760085" cy="26549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F0" w:rsidRPr="00557EF0" w:rsidRDefault="00557EF0" w:rsidP="00557EF0">
      <w:pPr>
        <w:pStyle w:val="Descripcin"/>
        <w:jc w:val="center"/>
      </w:pPr>
      <w:bookmarkStart w:id="24" w:name="_Toc535516109"/>
      <w:r>
        <w:t xml:space="preserve">Ilustración </w:t>
      </w:r>
      <w:fldSimple w:instr=" SEQ Ilustración \* ARABIC ">
        <w:r>
          <w:rPr>
            <w:noProof/>
          </w:rPr>
          <w:t>15</w:t>
        </w:r>
      </w:fldSimple>
      <w:r>
        <w:t>:Migas Después</w:t>
      </w:r>
      <w:bookmarkEnd w:id="24"/>
    </w:p>
    <w:p w:rsidR="00557EF0" w:rsidRDefault="00557EF0" w:rsidP="00557EF0">
      <w:pPr>
        <w:pStyle w:val="Ttulo2"/>
      </w:pPr>
      <w:r>
        <w:t xml:space="preserve">Subida de ficheros mediante Drag and </w:t>
      </w:r>
      <w:proofErr w:type="spellStart"/>
      <w:r>
        <w:t>Drop</w:t>
      </w:r>
      <w:proofErr w:type="spellEnd"/>
    </w:p>
    <w:p w:rsidR="00557EF0" w:rsidRDefault="00557EF0" w:rsidP="00557EF0"/>
    <w:p w:rsidR="00557EF0" w:rsidRPr="00557EF0" w:rsidRDefault="00557EF0" w:rsidP="00557EF0">
      <w:r>
        <w:tab/>
        <w:t xml:space="preserve">Se permite la subida de las imágenes por parte de los restaurantes mediante drag a </w:t>
      </w:r>
      <w:proofErr w:type="spellStart"/>
      <w:r>
        <w:t>drop</w:t>
      </w:r>
      <w:proofErr w:type="spellEnd"/>
      <w:r>
        <w:t>. Este comportamiento no se puede mostrar mediante capturas de pantalla y por lo tanto no se incluyen.</w:t>
      </w:r>
    </w:p>
    <w:sectPr w:rsidR="00557EF0" w:rsidRPr="00557EF0">
      <w:headerReference w:type="even" r:id="rId26"/>
      <w:headerReference w:type="default" r:id="rId27"/>
      <w:footerReference w:type="even" r:id="rId28"/>
      <w:footerReference w:type="default" r:id="rId29"/>
      <w:pgSz w:w="11907" w:h="16839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A8E" w:rsidRDefault="00992A8E">
      <w:pPr>
        <w:spacing w:after="0" w:line="240" w:lineRule="auto"/>
      </w:pPr>
      <w:r>
        <w:separator/>
      </w:r>
    </w:p>
  </w:endnote>
  <w:endnote w:type="continuationSeparator" w:id="0">
    <w:p w:rsidR="00992A8E" w:rsidRDefault="00992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579" w:rsidRDefault="00992A8E"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569"/>
      <w:gridCol w:w="969"/>
    </w:tblGrid>
    <w:tr w:rsidR="003D2579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3D2579" w:rsidRDefault="003D2579">
          <w:pPr>
            <w:pStyle w:val="Sinespaciado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3D2579" w:rsidRDefault="003D2579">
          <w:pPr>
            <w:pStyle w:val="Sinespaciado"/>
          </w:pPr>
        </w:p>
      </w:tc>
    </w:tr>
  </w:tbl>
  <w:p w:rsidR="003D2579" w:rsidRDefault="003D25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579" w:rsidRDefault="00992A8E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22"/>
      <w:gridCol w:w="2516"/>
    </w:tblGrid>
    <w:tr w:rsidR="003D2579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3D2579" w:rsidRDefault="003D2579">
          <w:pPr>
            <w:pStyle w:val="Sinespaciado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3D2579" w:rsidRDefault="003D2579">
          <w:pPr>
            <w:pStyle w:val="Sinespaciado"/>
          </w:pPr>
        </w:p>
      </w:tc>
    </w:tr>
  </w:tbl>
  <w:p w:rsidR="003D2579" w:rsidRDefault="003D25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A8E" w:rsidRDefault="00992A8E">
      <w:pPr>
        <w:spacing w:after="0" w:line="240" w:lineRule="auto"/>
      </w:pPr>
      <w:r>
        <w:separator/>
      </w:r>
    </w:p>
  </w:footnote>
  <w:footnote w:type="continuationSeparator" w:id="0">
    <w:p w:rsidR="00992A8E" w:rsidRDefault="00992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07790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3D2579" w:rsidRDefault="006D30BF">
        <w:pPr>
          <w:pStyle w:val="Encabezado"/>
          <w:pBdr>
            <w:bottom w:val="single" w:sz="4" w:space="0" w:color="auto"/>
          </w:pBdr>
        </w:pPr>
        <w:r>
          <w:t>Máster Ingeniería Web – Universidad de Oviedo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6845816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3D2579" w:rsidRDefault="006D30BF">
        <w:pPr>
          <w:pStyle w:val="Encabezado"/>
          <w:pBdr>
            <w:bottom w:val="single" w:sz="4" w:space="0" w:color="auto"/>
          </w:pBdr>
          <w:jc w:val="right"/>
        </w:pPr>
        <w:r>
          <w:t>Máster Ingeniería Web – Universidad de Oviedo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aconvietasurbana"/>
  </w:abstractNum>
  <w:abstractNum w:abstractNumId="11" w15:restartNumberingAfterBreak="0">
    <w:nsid w:val="0EDC38E4"/>
    <w:multiLevelType w:val="multilevel"/>
    <w:tmpl w:val="33B056D0"/>
    <w:numStyleLink w:val="Listaconvietasurbana"/>
  </w:abstractNum>
  <w:abstractNum w:abstractNumId="12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Listanumeradaurbana"/>
  </w:abstractNum>
  <w:abstractNum w:abstractNumId="15" w15:restartNumberingAfterBreak="0">
    <w:nsid w:val="1DDE73E0"/>
    <w:multiLevelType w:val="multilevel"/>
    <w:tmpl w:val="33B056D0"/>
    <w:numStyleLink w:val="Listaconvietasurbana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Listaconvietasurbana"/>
    <w:lvl w:ilvl="0">
      <w:start w:val="1"/>
      <w:numFmt w:val="bullet"/>
      <w:pStyle w:val="Vieta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Vieta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Vieta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63E8022B"/>
    <w:multiLevelType w:val="multilevel"/>
    <w:tmpl w:val="33B056D0"/>
    <w:numStyleLink w:val="Listaconvietasurbana"/>
  </w:abstractNum>
  <w:abstractNum w:abstractNumId="25" w15:restartNumberingAfterBreak="0">
    <w:nsid w:val="6F0D0B31"/>
    <w:multiLevelType w:val="multilevel"/>
    <w:tmpl w:val="7AC6A14E"/>
    <w:numStyleLink w:val="Listanumeradaurbana"/>
  </w:abstractNum>
  <w:abstractNum w:abstractNumId="26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740294"/>
    <w:multiLevelType w:val="multilevel"/>
    <w:tmpl w:val="33B056D0"/>
    <w:numStyleLink w:val="Listaconvietasurbana"/>
  </w:abstractNum>
  <w:abstractNum w:abstractNumId="28" w15:restartNumberingAfterBreak="0">
    <w:nsid w:val="76921C5B"/>
    <w:multiLevelType w:val="multilevel"/>
    <w:tmpl w:val="33B056D0"/>
    <w:numStyleLink w:val="Listaconvietasurbana"/>
  </w:abstractNum>
  <w:abstractNum w:abstractNumId="29" w15:restartNumberingAfterBreak="0">
    <w:nsid w:val="7E025C09"/>
    <w:multiLevelType w:val="multilevel"/>
    <w:tmpl w:val="33B056D0"/>
    <w:numStyleLink w:val="Listaconvietasurban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6"/>
  </w:num>
  <w:num w:numId="16">
    <w:abstractNumId w:val="17"/>
  </w:num>
  <w:num w:numId="17">
    <w:abstractNumId w:val="20"/>
  </w:num>
  <w:num w:numId="18">
    <w:abstractNumId w:val="11"/>
  </w:num>
  <w:num w:numId="19">
    <w:abstractNumId w:val="27"/>
  </w:num>
  <w:num w:numId="20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4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5"/>
  </w:num>
  <w:num w:numId="24">
    <w:abstractNumId w:val="14"/>
  </w:num>
  <w:num w:numId="25">
    <w:abstractNumId w:val="13"/>
  </w:num>
  <w:num w:numId="26">
    <w:abstractNumId w:val="10"/>
  </w:num>
  <w:num w:numId="27">
    <w:abstractNumId w:val="29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BF"/>
    <w:rsid w:val="0035584F"/>
    <w:rsid w:val="003D2579"/>
    <w:rsid w:val="00557EF0"/>
    <w:rsid w:val="006D30BF"/>
    <w:rsid w:val="00710144"/>
    <w:rsid w:val="00780B78"/>
    <w:rsid w:val="00992A8E"/>
    <w:rsid w:val="00BA611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7DF3A51C"/>
  <w15:docId w15:val="{17404861-579A-4AB4-B352-5E73CE1E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ubttulo">
    <w:name w:val="Subtitle"/>
    <w:basedOn w:val="Normal"/>
    <w:link w:val="SubttuloC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i/>
      <w:color w:val="424456" w:themeColor="text2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extodebloque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color w:val="006666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i/>
      <w:color w:val="4E4F89"/>
    </w:rPr>
  </w:style>
  <w:style w:type="character" w:styleId="nf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tulodellibro">
    <w:name w:val="Book Title"/>
    <w:basedOn w:val="Fuentedeprrafopredeter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sz w:val="20"/>
      <w:szCs w:val="20"/>
    </w:rPr>
  </w:style>
  <w:style w:type="paragraph" w:styleId="Sangranormal">
    <w:name w:val="Normal Indent"/>
    <w:basedOn w:val="Normal"/>
    <w:uiPriority w:val="99"/>
    <w:unhideWhenUsed/>
    <w:pPr>
      <w:ind w:left="720"/>
      <w:contextualSpacing/>
    </w:pPr>
  </w:style>
  <w:style w:type="paragraph" w:styleId="Citadestacada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Listaconvietasurbana">
    <w:name w:val="Lista con viñetas urbana"/>
    <w:uiPriority w:val="99"/>
    <w:pPr>
      <w:numPr>
        <w:numId w:val="17"/>
      </w:numPr>
    </w:pPr>
  </w:style>
  <w:style w:type="numbering" w:customStyle="1" w:styleId="Listanumeradaurbana">
    <w:name w:val="Lista numerada urbana"/>
    <w:uiPriority w:val="99"/>
    <w:pPr>
      <w:numPr>
        <w:numId w:val="22"/>
      </w:numPr>
    </w:pPr>
  </w:style>
  <w:style w:type="paragraph" w:styleId="Prrafode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Vieta1">
    <w:name w:val="Viñeta 1"/>
    <w:basedOn w:val="Prrafodelista"/>
    <w:uiPriority w:val="38"/>
    <w:qFormat/>
    <w:pPr>
      <w:numPr>
        <w:numId w:val="38"/>
      </w:numPr>
      <w:spacing w:after="0"/>
    </w:pPr>
  </w:style>
  <w:style w:type="paragraph" w:customStyle="1" w:styleId="Vieta2">
    <w:name w:val="Viñeta 2"/>
    <w:basedOn w:val="Prrafodelista"/>
    <w:uiPriority w:val="38"/>
    <w:qFormat/>
    <w:pPr>
      <w:numPr>
        <w:ilvl w:val="1"/>
        <w:numId w:val="38"/>
      </w:numPr>
      <w:spacing w:after="0"/>
    </w:pPr>
  </w:style>
  <w:style w:type="paragraph" w:customStyle="1" w:styleId="Vieta3">
    <w:name w:val="Viñeta 3"/>
    <w:basedOn w:val="Prrafodelista"/>
    <w:uiPriority w:val="38"/>
    <w:qFormat/>
    <w:pPr>
      <w:numPr>
        <w:ilvl w:val="2"/>
        <w:numId w:val="38"/>
      </w:numPr>
      <w:spacing w:after="0"/>
    </w:pPr>
  </w:style>
  <w:style w:type="paragraph" w:customStyle="1" w:styleId="MarcadorDePosicinPredeterminadoAsunto10">
    <w:name w:val="MarcadorDePosiciónPredeterminado_Asunto10"/>
    <w:uiPriority w:val="39"/>
    <w:rPr>
      <w:i/>
      <w:color w:val="424456" w:themeColor="text2"/>
      <w:sz w:val="24"/>
      <w:szCs w:val="24"/>
    </w:rPr>
  </w:style>
  <w:style w:type="paragraph" w:customStyle="1" w:styleId="Encabezadopar">
    <w:name w:val="Encabezado par"/>
    <w:basedOn w:val="Encabezado"/>
    <w:uiPriority w:val="39"/>
    <w:pPr>
      <w:pBdr>
        <w:bottom w:val="single" w:sz="4" w:space="1" w:color="auto"/>
      </w:pBdr>
    </w:pPr>
  </w:style>
  <w:style w:type="paragraph" w:customStyle="1" w:styleId="Encabezadoimpar">
    <w:name w:val="Encabezado impar"/>
    <w:basedOn w:val="Encabezado"/>
    <w:uiPriority w:val="39"/>
    <w:pPr>
      <w:pBdr>
        <w:bottom w:val="single" w:sz="4" w:space="1" w:color="auto"/>
      </w:pBdr>
      <w:jc w:val="right"/>
    </w:pPr>
  </w:style>
  <w:style w:type="paragraph" w:customStyle="1" w:styleId="Categora">
    <w:name w:val="Categoría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xtodecomentarios">
    <w:name w:val="Texto de comentarios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ipervnculo">
    <w:name w:val="Hyperlink"/>
    <w:basedOn w:val="Fuentedeprrafopredeter"/>
    <w:uiPriority w:val="99"/>
    <w:unhideWhenUsed/>
    <w:rPr>
      <w:color w:val="67AFBD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rPr>
      <w:rFonts w:eastAsiaTheme="minorEastAsia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Descripcin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6D30BF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 w:cstheme="majorBidi"/>
      <w:color w:val="3E3E67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6D30BF"/>
    <w:rPr>
      <w:color w:val="605E5C"/>
      <w:shd w:val="clear" w:color="auto" w:fill="E1DFDD"/>
    </w:rPr>
  </w:style>
  <w:style w:type="paragraph" w:styleId="Tabladeilustraciones">
    <w:name w:val="table of figures"/>
    <w:basedOn w:val="Normal"/>
    <w:next w:val="Normal"/>
    <w:uiPriority w:val="99"/>
    <w:unhideWhenUsed/>
    <w:rsid w:val="00557EF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56.35.95.86:8088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AppData\Roaming\Microsoft\Templates\Informe%20(tema%20Urb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0B802679E8448EAADE7FA1D57C2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C14EF-F9FD-4D6B-9205-AB333D032320}"/>
      </w:docPartPr>
      <w:docPartBody>
        <w:p w:rsidR="00000000" w:rsidRDefault="00DA6CDD">
          <w:pPr>
            <w:pStyle w:val="5C0B802679E8448EAADE7FA1D57C2250"/>
          </w:pPr>
          <w:r>
            <w:rPr>
              <w:color w:val="44546A" w:themeColor="text2"/>
            </w:rPr>
            <w:t>[Seleccionar fecha]</w:t>
          </w:r>
        </w:p>
      </w:docPartBody>
    </w:docPart>
    <w:docPart>
      <w:docPartPr>
        <w:name w:val="24238E85BC7C4DA5AB4CCB47552B8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6DF56-E89A-48E0-84FB-7AC788591C1C}"/>
      </w:docPartPr>
      <w:docPartBody>
        <w:p w:rsidR="00000000" w:rsidRDefault="00DA6CDD">
          <w:pPr>
            <w:pStyle w:val="24238E85BC7C4DA5AB4CCB47552B8DD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D57048BF76E14D72A631855EA207B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8FFB0-72A9-4AEA-B824-6EF3BB453544}"/>
      </w:docPartPr>
      <w:docPartBody>
        <w:p w:rsidR="00000000" w:rsidRDefault="00DA6CDD">
          <w:pPr>
            <w:pStyle w:val="D57048BF76E14D72A631855EA207BF8C"/>
          </w:pPr>
          <w:r>
            <w:rPr>
              <w:i/>
              <w:iCs/>
              <w:color w:val="44546A" w:themeColor="text2"/>
              <w:sz w:val="28"/>
              <w:szCs w:val="28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DD"/>
    <w:rsid w:val="00DA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/>
      <w:color w:val="ED7D31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/>
      <w:color w:val="ED7D31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/>
      <w:color w:val="ED7D31" w:themeColor="accent2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0B802679E8448EAADE7FA1D57C2250">
    <w:name w:val="5C0B802679E8448EAADE7FA1D57C2250"/>
  </w:style>
  <w:style w:type="paragraph" w:customStyle="1" w:styleId="24238E85BC7C4DA5AB4CCB47552B8DD4">
    <w:name w:val="24238E85BC7C4DA5AB4CCB47552B8DD4"/>
  </w:style>
  <w:style w:type="paragraph" w:customStyle="1" w:styleId="D57048BF76E14D72A631855EA207BF8C">
    <w:name w:val="D57048BF76E14D72A631855EA207BF8C"/>
  </w:style>
  <w:style w:type="paragraph" w:customStyle="1" w:styleId="5F909CE848BF44C18BD2E8BC8726DC1A">
    <w:name w:val="5F909CE848BF44C18BD2E8BC8726DC1A"/>
  </w:style>
  <w:style w:type="paragraph" w:customStyle="1" w:styleId="D85D80CADBD645B6808CDB3C33CF15D7">
    <w:name w:val="D85D80CADBD645B6808CDB3C33CF15D7"/>
  </w:style>
  <w:style w:type="paragraph" w:customStyle="1" w:styleId="1482DC340011452FA8574BE0D41A7C9F">
    <w:name w:val="1482DC340011452FA8574BE0D41A7C9F"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inorHAnsi" w:hAnsiTheme="majorHAnsi"/>
      <w:color w:val="ED7D31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2"/>
    <w:rPr>
      <w:rFonts w:asciiTheme="majorHAnsi" w:eastAsiaTheme="minorHAnsi" w:hAnsiTheme="majorHAnsi"/>
      <w:color w:val="ED7D31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2"/>
    <w:rPr>
      <w:rFonts w:asciiTheme="majorHAnsi" w:eastAsiaTheme="minorHAnsi" w:hAnsiTheme="majorHAnsi"/>
      <w:color w:val="ED7D31" w:themeColor="accent2"/>
      <w:sz w:val="24"/>
      <w:szCs w:val="24"/>
    </w:rPr>
  </w:style>
  <w:style w:type="paragraph" w:customStyle="1" w:styleId="F95D777C34A14E7FB36F8824C82CC605">
    <w:name w:val="F95D777C34A14E7FB36F8824C82CC6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2019-01-17T00:00:00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CC7A615-CB6E-4AEB-A69D-52C1FBCA7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A01BAA0C-CCB0-4CF7-84C0-BD7DB52C2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Urbano)</Template>
  <TotalTime>51</TotalTime>
  <Pages>9</Pages>
  <Words>858</Words>
  <Characters>4721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y Programación de Interfaces de Usuario</dc:title>
  <dc:subject>Informe de mejoras</dc:subject>
  <dc:creator>Máster Ingeniería Web – Universidad de Oviedo</dc:creator>
  <cp:keywords/>
  <cp:lastModifiedBy>Ramón Meana Valllina</cp:lastModifiedBy>
  <cp:revision>2</cp:revision>
  <dcterms:created xsi:type="dcterms:W3CDTF">2019-01-17T17:34:00Z</dcterms:created>
  <dcterms:modified xsi:type="dcterms:W3CDTF">2019-01-17T18:25:00Z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